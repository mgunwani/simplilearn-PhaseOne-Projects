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C4A4A" w14:textId="2B4D51F2" w:rsidR="00DD46F4" w:rsidRDefault="00DD46F4" w:rsidP="00DD46F4">
      <w:pPr>
        <w:rPr>
          <w:rFonts w:ascii="Cambria" w:hAnsi="Cambria"/>
        </w:rPr>
      </w:pPr>
    </w:p>
    <w:p w14:paraId="504D716D" w14:textId="0A68D4D7" w:rsidR="005445A5" w:rsidRDefault="005445A5" w:rsidP="00DD46F4">
      <w:pPr>
        <w:rPr>
          <w:rFonts w:ascii="Cambria" w:hAnsi="Cambria"/>
        </w:rPr>
      </w:pPr>
    </w:p>
    <w:p w14:paraId="72B9E28A" w14:textId="6034CF4D" w:rsidR="005445A5" w:rsidRDefault="005445A5" w:rsidP="00DD46F4">
      <w:pPr>
        <w:rPr>
          <w:rFonts w:ascii="Cambria" w:hAnsi="Cambria"/>
        </w:rPr>
      </w:pPr>
    </w:p>
    <w:p w14:paraId="6501B0E3" w14:textId="0CEBCE3B" w:rsidR="005445A5" w:rsidRDefault="005445A5" w:rsidP="00DD46F4">
      <w:pPr>
        <w:rPr>
          <w:rFonts w:ascii="Cambria" w:hAnsi="Cambria"/>
        </w:rPr>
      </w:pPr>
    </w:p>
    <w:p w14:paraId="4D537823" w14:textId="28181FA3" w:rsidR="005445A5" w:rsidRPr="005445A5" w:rsidRDefault="005445A5" w:rsidP="005445A5">
      <w:pPr>
        <w:spacing w:line="324" w:lineRule="auto"/>
        <w:rPr>
          <w:rFonts w:ascii="Cambria" w:hAnsi="Cambria"/>
          <w:b/>
          <w:bCs/>
          <w:sz w:val="32"/>
          <w:szCs w:val="32"/>
        </w:rPr>
      </w:pPr>
      <w:r w:rsidRPr="005445A5">
        <w:rPr>
          <w:rFonts w:ascii="Cambria" w:hAnsi="Cambria"/>
          <w:b/>
          <w:bCs/>
          <w:sz w:val="32"/>
          <w:szCs w:val="32"/>
        </w:rPr>
        <w:t>How to change Home Directory?</w:t>
      </w:r>
    </w:p>
    <w:p w14:paraId="7EF2E2EB" w14:textId="46F84702" w:rsidR="005445A5" w:rsidRDefault="005445A5" w:rsidP="00DD46F4">
      <w:pPr>
        <w:rPr>
          <w:rFonts w:ascii="Cambria" w:hAnsi="Cambria"/>
        </w:rPr>
      </w:pPr>
    </w:p>
    <w:p w14:paraId="3DC8F876" w14:textId="61F08D73" w:rsidR="005445A5" w:rsidRDefault="005445A5" w:rsidP="00DD46F4">
      <w:pPr>
        <w:rPr>
          <w:rFonts w:ascii="Cambria" w:hAnsi="Cambria"/>
        </w:rPr>
      </w:pPr>
    </w:p>
    <w:p w14:paraId="62A2DC36" w14:textId="77777777" w:rsidR="005445A5" w:rsidRDefault="005445A5" w:rsidP="00DD46F4">
      <w:pPr>
        <w:spacing w:line="324" w:lineRule="auto"/>
        <w:rPr>
          <w:rFonts w:ascii="Cambria" w:hAnsi="Cambria"/>
          <w:sz w:val="24"/>
          <w:szCs w:val="24"/>
        </w:rPr>
      </w:pPr>
    </w:p>
    <w:p w14:paraId="45325A5E" w14:textId="21089E05" w:rsidR="00DD46F4" w:rsidRPr="001F58E1" w:rsidRDefault="00DD46F4" w:rsidP="00DD46F4">
      <w:pPr>
        <w:spacing w:line="324" w:lineRule="auto"/>
        <w:rPr>
          <w:rFonts w:ascii="Cambria" w:hAnsi="Cambria"/>
          <w:sz w:val="24"/>
          <w:szCs w:val="24"/>
        </w:rPr>
      </w:pPr>
      <w:r w:rsidRPr="001F58E1">
        <w:rPr>
          <w:rFonts w:ascii="Cambria" w:hAnsi="Cambria"/>
          <w:sz w:val="24"/>
          <w:szCs w:val="24"/>
        </w:rPr>
        <w:t>Jenkin Home Directory contains:</w:t>
      </w:r>
    </w:p>
    <w:p w14:paraId="5C224084" w14:textId="6C4D6FB0" w:rsidR="00DD46F4" w:rsidRPr="001F58E1" w:rsidRDefault="00DD46F4" w:rsidP="00DD46F4">
      <w:pPr>
        <w:pStyle w:val="ListParagraph"/>
        <w:numPr>
          <w:ilvl w:val="0"/>
          <w:numId w:val="14"/>
        </w:numPr>
        <w:spacing w:line="324" w:lineRule="auto"/>
        <w:rPr>
          <w:rFonts w:ascii="Cambria" w:hAnsi="Cambria"/>
          <w:sz w:val="24"/>
          <w:szCs w:val="24"/>
        </w:rPr>
      </w:pPr>
      <w:r w:rsidRPr="001F58E1">
        <w:rPr>
          <w:rFonts w:ascii="Cambria" w:hAnsi="Cambria"/>
          <w:sz w:val="24"/>
          <w:szCs w:val="24"/>
        </w:rPr>
        <w:t>All Configurations</w:t>
      </w:r>
    </w:p>
    <w:p w14:paraId="71C293BE" w14:textId="7F3070ED" w:rsidR="00DD46F4" w:rsidRPr="001F58E1" w:rsidRDefault="00DD46F4" w:rsidP="00DD46F4">
      <w:pPr>
        <w:pStyle w:val="ListParagraph"/>
        <w:numPr>
          <w:ilvl w:val="0"/>
          <w:numId w:val="14"/>
        </w:numPr>
        <w:spacing w:line="324" w:lineRule="auto"/>
        <w:rPr>
          <w:rFonts w:ascii="Cambria" w:hAnsi="Cambria"/>
          <w:sz w:val="24"/>
          <w:szCs w:val="24"/>
        </w:rPr>
      </w:pPr>
      <w:r w:rsidRPr="001F58E1">
        <w:rPr>
          <w:rFonts w:ascii="Cambria" w:hAnsi="Cambria"/>
          <w:sz w:val="24"/>
          <w:szCs w:val="24"/>
        </w:rPr>
        <w:t>Plugins</w:t>
      </w:r>
    </w:p>
    <w:p w14:paraId="00692EFC" w14:textId="7B0538F3" w:rsidR="00DD46F4" w:rsidRPr="001F58E1" w:rsidRDefault="00DD46F4" w:rsidP="00DD46F4">
      <w:pPr>
        <w:pStyle w:val="ListParagraph"/>
        <w:numPr>
          <w:ilvl w:val="0"/>
          <w:numId w:val="14"/>
        </w:numPr>
        <w:spacing w:line="324" w:lineRule="auto"/>
        <w:rPr>
          <w:rFonts w:ascii="Cambria" w:hAnsi="Cambria"/>
          <w:sz w:val="24"/>
          <w:szCs w:val="24"/>
        </w:rPr>
      </w:pPr>
      <w:r w:rsidRPr="001F58E1">
        <w:rPr>
          <w:rFonts w:ascii="Cambria" w:hAnsi="Cambria"/>
          <w:sz w:val="24"/>
          <w:szCs w:val="24"/>
        </w:rPr>
        <w:t>Jobs Details</w:t>
      </w:r>
    </w:p>
    <w:p w14:paraId="6D970B82" w14:textId="36BEE6F3" w:rsidR="00DD46F4" w:rsidRPr="005445A5" w:rsidRDefault="00DD46F4" w:rsidP="00DD46F4">
      <w:pPr>
        <w:pStyle w:val="ListParagraph"/>
        <w:numPr>
          <w:ilvl w:val="0"/>
          <w:numId w:val="14"/>
        </w:numPr>
        <w:spacing w:line="324" w:lineRule="auto"/>
        <w:rPr>
          <w:rFonts w:ascii="Cambria" w:hAnsi="Cambria"/>
          <w:sz w:val="24"/>
          <w:szCs w:val="24"/>
        </w:rPr>
      </w:pPr>
      <w:r w:rsidRPr="001F58E1">
        <w:rPr>
          <w:rFonts w:ascii="Cambria" w:hAnsi="Cambria"/>
          <w:sz w:val="24"/>
          <w:szCs w:val="24"/>
        </w:rPr>
        <w:t>Logs</w:t>
      </w:r>
    </w:p>
    <w:p w14:paraId="1193DCE4" w14:textId="52B1C2CA" w:rsidR="00DD46F4" w:rsidRPr="005445A5" w:rsidRDefault="00DD46F4" w:rsidP="005445A5">
      <w:pPr>
        <w:pStyle w:val="Heading1"/>
        <w:rPr>
          <w:rFonts w:ascii="Cambria" w:hAnsi="Cambria"/>
        </w:rPr>
      </w:pPr>
      <w:r w:rsidRPr="005445A5">
        <w:rPr>
          <w:rFonts w:ascii="Cambria" w:hAnsi="Cambria"/>
        </w:rPr>
        <w:t>Why</w:t>
      </w:r>
      <w:r w:rsidR="001F58E1" w:rsidRPr="005445A5">
        <w:rPr>
          <w:rFonts w:ascii="Cambria" w:hAnsi="Cambria"/>
        </w:rPr>
        <w:t xml:space="preserve"> should one change Jenkin Home Directory</w:t>
      </w:r>
      <w:r w:rsidRPr="005445A5">
        <w:rPr>
          <w:rFonts w:ascii="Cambria" w:hAnsi="Cambria"/>
        </w:rPr>
        <w:t>?</w:t>
      </w:r>
    </w:p>
    <w:p w14:paraId="4D1C273B" w14:textId="4C19D3A8" w:rsidR="00DD46F4" w:rsidRPr="001F58E1" w:rsidRDefault="00DD46F4" w:rsidP="00DD46F4">
      <w:pPr>
        <w:spacing w:line="324" w:lineRule="auto"/>
        <w:rPr>
          <w:rFonts w:ascii="Cambria" w:hAnsi="Cambria"/>
          <w:sz w:val="24"/>
          <w:szCs w:val="24"/>
        </w:rPr>
      </w:pPr>
    </w:p>
    <w:p w14:paraId="15D9A9FA" w14:textId="40B5244F" w:rsidR="00DD46F4" w:rsidRPr="001F58E1" w:rsidRDefault="00DD46F4" w:rsidP="00DD46F4">
      <w:pPr>
        <w:pStyle w:val="ListParagraph"/>
        <w:numPr>
          <w:ilvl w:val="0"/>
          <w:numId w:val="15"/>
        </w:numPr>
        <w:spacing w:line="324" w:lineRule="auto"/>
        <w:rPr>
          <w:rFonts w:ascii="Cambria" w:hAnsi="Cambria"/>
          <w:sz w:val="24"/>
          <w:szCs w:val="24"/>
        </w:rPr>
      </w:pPr>
      <w:r w:rsidRPr="001F58E1">
        <w:rPr>
          <w:rFonts w:ascii="Cambria" w:hAnsi="Cambria"/>
          <w:sz w:val="24"/>
          <w:szCs w:val="24"/>
        </w:rPr>
        <w:t>To move Jenkins’s home directory to a location that has enough disk space.</w:t>
      </w:r>
    </w:p>
    <w:p w14:paraId="491D6FD2" w14:textId="3325AA63" w:rsidR="00DD46F4" w:rsidRPr="005445A5" w:rsidRDefault="00DD46F4" w:rsidP="00DD46F4">
      <w:pPr>
        <w:pStyle w:val="ListParagraph"/>
        <w:numPr>
          <w:ilvl w:val="0"/>
          <w:numId w:val="15"/>
        </w:numPr>
        <w:spacing w:line="324" w:lineRule="auto"/>
        <w:rPr>
          <w:rFonts w:ascii="Cambria" w:hAnsi="Cambria"/>
          <w:sz w:val="24"/>
          <w:szCs w:val="24"/>
        </w:rPr>
      </w:pPr>
      <w:r w:rsidRPr="001F58E1">
        <w:rPr>
          <w:rFonts w:ascii="Cambria" w:hAnsi="Cambria"/>
          <w:sz w:val="24"/>
          <w:szCs w:val="24"/>
        </w:rPr>
        <w:t>Project Requirements</w:t>
      </w:r>
    </w:p>
    <w:p w14:paraId="78FFFE2B" w14:textId="5C4933C8" w:rsidR="00DD46F4" w:rsidRPr="005445A5" w:rsidRDefault="00DD46F4" w:rsidP="005445A5">
      <w:pPr>
        <w:pStyle w:val="Heading1"/>
        <w:rPr>
          <w:rFonts w:ascii="Cambria" w:hAnsi="Cambria"/>
        </w:rPr>
      </w:pPr>
      <w:r w:rsidRPr="005445A5">
        <w:rPr>
          <w:rFonts w:ascii="Cambria" w:hAnsi="Cambria"/>
        </w:rPr>
        <w:t>Steps</w:t>
      </w:r>
      <w:r w:rsidR="001F58E1" w:rsidRPr="005445A5">
        <w:rPr>
          <w:rFonts w:ascii="Cambria" w:hAnsi="Cambria"/>
        </w:rPr>
        <w:t xml:space="preserve"> to be followed</w:t>
      </w:r>
      <w:r w:rsidRPr="005445A5">
        <w:rPr>
          <w:rFonts w:ascii="Cambria" w:hAnsi="Cambria"/>
        </w:rPr>
        <w:t>:</w:t>
      </w:r>
    </w:p>
    <w:p w14:paraId="7F546F85" w14:textId="77777777" w:rsidR="001F58E1" w:rsidRPr="001F58E1" w:rsidRDefault="001F58E1" w:rsidP="00DD46F4">
      <w:pPr>
        <w:spacing w:line="324" w:lineRule="auto"/>
        <w:rPr>
          <w:rFonts w:ascii="Cambria" w:hAnsi="Cambria"/>
          <w:b/>
          <w:bCs/>
          <w:sz w:val="24"/>
          <w:szCs w:val="24"/>
        </w:rPr>
      </w:pPr>
    </w:p>
    <w:p w14:paraId="3E64B7BE" w14:textId="625D196E" w:rsidR="00DD46F4" w:rsidRPr="001F58E1" w:rsidRDefault="00DD46F4" w:rsidP="001F58E1">
      <w:pPr>
        <w:pStyle w:val="ListParagraph"/>
        <w:numPr>
          <w:ilvl w:val="0"/>
          <w:numId w:val="16"/>
        </w:numPr>
        <w:spacing w:line="324" w:lineRule="auto"/>
        <w:rPr>
          <w:rFonts w:ascii="Cambria" w:hAnsi="Cambria"/>
          <w:sz w:val="24"/>
          <w:szCs w:val="24"/>
        </w:rPr>
      </w:pPr>
      <w:r w:rsidRPr="001F58E1">
        <w:rPr>
          <w:rFonts w:ascii="Cambria" w:hAnsi="Cambria"/>
          <w:sz w:val="24"/>
          <w:szCs w:val="24"/>
        </w:rPr>
        <w:t>Check your current home directory:</w:t>
      </w:r>
    </w:p>
    <w:p w14:paraId="7AC03071" w14:textId="6A9CDFE0" w:rsidR="001F58E1" w:rsidRPr="001F58E1" w:rsidRDefault="00DD46F4" w:rsidP="001F58E1">
      <w:pPr>
        <w:spacing w:line="324" w:lineRule="auto"/>
        <w:ind w:left="360"/>
        <w:rPr>
          <w:rFonts w:ascii="Cambria" w:hAnsi="Cambria" w:cs="Segoe UI"/>
          <w:color w:val="333333"/>
          <w:sz w:val="21"/>
          <w:szCs w:val="21"/>
          <w:shd w:val="clear" w:color="auto" w:fill="FFFFFF"/>
        </w:rPr>
      </w:pPr>
      <w:r w:rsidRPr="001F58E1">
        <w:rPr>
          <w:rFonts w:ascii="Cambria" w:hAnsi="Cambria" w:cs="Segoe UI"/>
          <w:color w:val="333333"/>
          <w:sz w:val="21"/>
          <w:szCs w:val="21"/>
          <w:shd w:val="clear" w:color="auto" w:fill="FFFFFF"/>
        </w:rPr>
        <w:t>C:\WINDOWS\system32\config\systemprofile\AppData\Local\Jenkins\.jenkins</w:t>
      </w:r>
    </w:p>
    <w:p w14:paraId="784ACF03" w14:textId="3F278818" w:rsidR="001F58E1" w:rsidRPr="001F58E1" w:rsidRDefault="00DD46F4" w:rsidP="001F58E1">
      <w:pPr>
        <w:pStyle w:val="ListParagraph"/>
        <w:numPr>
          <w:ilvl w:val="0"/>
          <w:numId w:val="16"/>
        </w:numPr>
        <w:spacing w:line="324" w:lineRule="auto"/>
        <w:rPr>
          <w:rFonts w:ascii="Cambria" w:hAnsi="Cambria"/>
          <w:sz w:val="24"/>
          <w:szCs w:val="24"/>
        </w:rPr>
      </w:pPr>
      <w:r w:rsidRPr="001F58E1">
        <w:rPr>
          <w:rFonts w:ascii="Cambria" w:hAnsi="Cambria"/>
          <w:sz w:val="24"/>
          <w:szCs w:val="24"/>
        </w:rPr>
        <w:t>Create a new folder (this folder will be the new Jenkins Home Directory)</w:t>
      </w:r>
    </w:p>
    <w:p w14:paraId="0D2376FE" w14:textId="51E864B5" w:rsidR="001F58E1" w:rsidRPr="001F58E1" w:rsidRDefault="00DD46F4" w:rsidP="001F58E1">
      <w:pPr>
        <w:pStyle w:val="ListParagraph"/>
        <w:numPr>
          <w:ilvl w:val="0"/>
          <w:numId w:val="16"/>
        </w:numPr>
        <w:spacing w:line="324" w:lineRule="auto"/>
        <w:rPr>
          <w:rFonts w:ascii="Cambria" w:hAnsi="Cambria"/>
          <w:sz w:val="24"/>
          <w:szCs w:val="24"/>
        </w:rPr>
      </w:pPr>
      <w:r w:rsidRPr="001F58E1">
        <w:rPr>
          <w:rFonts w:ascii="Cambria" w:hAnsi="Cambria"/>
          <w:sz w:val="24"/>
          <w:szCs w:val="24"/>
        </w:rPr>
        <w:t>Copy all data from old directory to new directory.</w:t>
      </w:r>
    </w:p>
    <w:p w14:paraId="4B1BB29E" w14:textId="64F3C573" w:rsidR="00DD46F4" w:rsidRPr="001F58E1" w:rsidRDefault="00DD46F4" w:rsidP="00DD46F4">
      <w:pPr>
        <w:pStyle w:val="ListParagraph"/>
        <w:numPr>
          <w:ilvl w:val="0"/>
          <w:numId w:val="16"/>
        </w:numPr>
        <w:spacing w:line="324" w:lineRule="auto"/>
        <w:rPr>
          <w:rFonts w:ascii="Cambria" w:hAnsi="Cambria"/>
          <w:sz w:val="24"/>
          <w:szCs w:val="24"/>
        </w:rPr>
      </w:pPr>
      <w:r w:rsidRPr="001F58E1">
        <w:rPr>
          <w:rFonts w:ascii="Cambria" w:hAnsi="Cambria"/>
          <w:sz w:val="24"/>
          <w:szCs w:val="24"/>
        </w:rPr>
        <w:t xml:space="preserve">Change Environment Variable </w:t>
      </w:r>
      <w:r w:rsidR="005445A5" w:rsidRPr="001F58E1">
        <w:rPr>
          <w:rFonts w:ascii="Cambria" w:hAnsi="Cambria"/>
          <w:sz w:val="24"/>
          <w:szCs w:val="24"/>
        </w:rPr>
        <w:t>i.e.,</w:t>
      </w:r>
      <w:r w:rsidRPr="001F58E1">
        <w:rPr>
          <w:rFonts w:ascii="Cambria" w:hAnsi="Cambria"/>
          <w:sz w:val="24"/>
          <w:szCs w:val="24"/>
        </w:rPr>
        <w:t xml:space="preserve"> JENKINS_HOME and set to new directory.</w:t>
      </w:r>
    </w:p>
    <w:p w14:paraId="4DB06F38" w14:textId="67DD91ED" w:rsidR="00DD46F4" w:rsidRPr="001F58E1" w:rsidRDefault="00DD46F4" w:rsidP="00DD46F4">
      <w:pPr>
        <w:pStyle w:val="ListParagraph"/>
        <w:numPr>
          <w:ilvl w:val="1"/>
          <w:numId w:val="16"/>
        </w:numPr>
        <w:spacing w:line="324" w:lineRule="auto"/>
        <w:rPr>
          <w:rFonts w:ascii="Cambria" w:hAnsi="Cambria"/>
          <w:sz w:val="24"/>
          <w:szCs w:val="24"/>
        </w:rPr>
      </w:pPr>
      <w:r w:rsidRPr="001F58E1">
        <w:rPr>
          <w:rFonts w:ascii="Cambria" w:hAnsi="Cambria"/>
          <w:b/>
          <w:bCs/>
          <w:i/>
          <w:iCs/>
          <w:sz w:val="24"/>
          <w:szCs w:val="24"/>
        </w:rPr>
        <w:t>WINDOWS</w:t>
      </w:r>
    </w:p>
    <w:p w14:paraId="3A34246A" w14:textId="05CC04D3" w:rsidR="00DD46F4" w:rsidRPr="001F58E1" w:rsidRDefault="00DD46F4" w:rsidP="00DD46F4">
      <w:pPr>
        <w:pStyle w:val="ListParagraph"/>
        <w:spacing w:line="324" w:lineRule="auto"/>
        <w:ind w:left="1440"/>
        <w:rPr>
          <w:rFonts w:ascii="Cambria" w:hAnsi="Cambria"/>
          <w:sz w:val="24"/>
          <w:szCs w:val="24"/>
        </w:rPr>
      </w:pPr>
      <w:r w:rsidRPr="001F58E1">
        <w:rPr>
          <w:rFonts w:ascii="Cambria" w:hAnsi="Cambria"/>
          <w:sz w:val="24"/>
          <w:szCs w:val="24"/>
        </w:rPr>
        <w:t>Change Env Variable</w:t>
      </w:r>
    </w:p>
    <w:p w14:paraId="7EE1C680" w14:textId="7DEC4893" w:rsidR="00DD46F4" w:rsidRPr="001F58E1" w:rsidRDefault="00DD46F4" w:rsidP="00DD46F4">
      <w:pPr>
        <w:pStyle w:val="ListParagraph"/>
        <w:numPr>
          <w:ilvl w:val="1"/>
          <w:numId w:val="16"/>
        </w:numPr>
        <w:spacing w:line="324" w:lineRule="auto"/>
        <w:rPr>
          <w:rFonts w:ascii="Cambria" w:hAnsi="Cambria"/>
          <w:sz w:val="24"/>
          <w:szCs w:val="24"/>
        </w:rPr>
      </w:pPr>
      <w:r w:rsidRPr="001F58E1">
        <w:rPr>
          <w:rFonts w:ascii="Cambria" w:hAnsi="Cambria"/>
          <w:b/>
          <w:bCs/>
          <w:i/>
          <w:iCs/>
          <w:sz w:val="24"/>
          <w:szCs w:val="24"/>
        </w:rPr>
        <w:t>MAC</w:t>
      </w:r>
    </w:p>
    <w:p w14:paraId="4B1AE7CF" w14:textId="244C93AC" w:rsidR="00DD46F4" w:rsidRPr="001F58E1" w:rsidRDefault="00DD46F4" w:rsidP="001F58E1">
      <w:pPr>
        <w:spacing w:line="324" w:lineRule="auto"/>
        <w:ind w:left="720" w:firstLine="720"/>
        <w:rPr>
          <w:rFonts w:ascii="Cambria" w:hAnsi="Cambria" w:cs="Segoe UI"/>
          <w:color w:val="333333"/>
          <w:sz w:val="21"/>
          <w:szCs w:val="21"/>
          <w:shd w:val="clear" w:color="auto" w:fill="FFFFFF"/>
        </w:rPr>
      </w:pPr>
      <w:r w:rsidRPr="001F58E1">
        <w:rPr>
          <w:rFonts w:ascii="Cambria" w:hAnsi="Cambria"/>
          <w:sz w:val="24"/>
          <w:szCs w:val="24"/>
        </w:rPr>
        <w:t>Export JENKINS_HOME=</w:t>
      </w:r>
      <w:r w:rsidR="001F58E1" w:rsidRPr="001F58E1">
        <w:rPr>
          <w:rFonts w:ascii="Cambria" w:hAnsi="Cambria" w:cs="Segoe UI"/>
          <w:color w:val="333333"/>
          <w:sz w:val="21"/>
          <w:szCs w:val="21"/>
          <w:shd w:val="clear" w:color="auto" w:fill="FFFFFF"/>
        </w:rPr>
        <w:t>D</w:t>
      </w:r>
      <w:r w:rsidRPr="001F58E1">
        <w:rPr>
          <w:rFonts w:ascii="Cambria" w:hAnsi="Cambria" w:cs="Segoe UI"/>
          <w:color w:val="333333"/>
          <w:sz w:val="21"/>
          <w:szCs w:val="21"/>
          <w:shd w:val="clear" w:color="auto" w:fill="FFFFFF"/>
        </w:rPr>
        <w:t>:</w:t>
      </w:r>
      <w:r w:rsidR="001F58E1" w:rsidRPr="001F58E1">
        <w:rPr>
          <w:rFonts w:ascii="Cambria" w:hAnsi="Cambria" w:cs="Segoe UI"/>
          <w:color w:val="333333"/>
          <w:sz w:val="21"/>
          <w:szCs w:val="21"/>
          <w:shd w:val="clear" w:color="auto" w:fill="FFFFFF"/>
        </w:rPr>
        <w:t>/Tools/</w:t>
      </w:r>
      <w:r w:rsidRPr="001F58E1">
        <w:rPr>
          <w:rFonts w:ascii="Cambria" w:hAnsi="Cambria" w:cs="Segoe UI"/>
          <w:color w:val="333333"/>
          <w:sz w:val="21"/>
          <w:szCs w:val="21"/>
          <w:shd w:val="clear" w:color="auto" w:fill="FFFFFF"/>
        </w:rPr>
        <w:t>JenkinHome</w:t>
      </w:r>
    </w:p>
    <w:p w14:paraId="6CA92B08" w14:textId="12DD722B" w:rsidR="00DD46F4" w:rsidRPr="001F58E1" w:rsidRDefault="001F58E1" w:rsidP="001F58E1">
      <w:pPr>
        <w:pStyle w:val="ListParagraph"/>
        <w:numPr>
          <w:ilvl w:val="0"/>
          <w:numId w:val="16"/>
        </w:numPr>
        <w:spacing w:line="324" w:lineRule="auto"/>
        <w:rPr>
          <w:rFonts w:ascii="Cambria" w:hAnsi="Cambria"/>
          <w:sz w:val="24"/>
          <w:szCs w:val="24"/>
        </w:rPr>
      </w:pPr>
      <w:r w:rsidRPr="001F58E1">
        <w:rPr>
          <w:rFonts w:ascii="Cambria" w:hAnsi="Cambria"/>
          <w:sz w:val="24"/>
          <w:szCs w:val="24"/>
        </w:rPr>
        <w:t>Restart Jenkins</w:t>
      </w:r>
    </w:p>
    <w:p w14:paraId="67A4DD19" w14:textId="02BD2783" w:rsidR="00DD46F4" w:rsidRDefault="00C77C26" w:rsidP="005445A5">
      <w:pPr>
        <w:spacing w:line="324" w:lineRule="auto"/>
        <w:ind w:left="720"/>
        <w:rPr>
          <w:rFonts w:ascii="Cambria" w:hAnsi="Cambria"/>
          <w:sz w:val="24"/>
          <w:szCs w:val="24"/>
        </w:rPr>
      </w:pPr>
      <w:hyperlink r:id="rId8" w:history="1">
        <w:r w:rsidRPr="001B3C9C">
          <w:rPr>
            <w:rStyle w:val="Hyperlink"/>
            <w:rFonts w:ascii="Cambria" w:hAnsi="Cambria"/>
            <w:sz w:val="24"/>
            <w:szCs w:val="24"/>
          </w:rPr>
          <w:t>http://localhost:8081/</w:t>
        </w:r>
        <w:r w:rsidRPr="001B3C9C">
          <w:rPr>
            <w:rStyle w:val="Hyperlink"/>
            <w:rFonts w:ascii="Cambria" w:hAnsi="Cambria"/>
            <w:sz w:val="24"/>
            <w:szCs w:val="24"/>
          </w:rPr>
          <w:t>restart</w:t>
        </w:r>
      </w:hyperlink>
    </w:p>
    <w:p w14:paraId="77FA36FC" w14:textId="2DA18CF4" w:rsidR="00C77C26" w:rsidRDefault="00C77C26" w:rsidP="005445A5">
      <w:pPr>
        <w:spacing w:line="324" w:lineRule="auto"/>
        <w:ind w:left="720"/>
        <w:rPr>
          <w:rFonts w:ascii="Cambria" w:hAnsi="Cambria"/>
          <w:sz w:val="24"/>
          <w:szCs w:val="24"/>
        </w:rPr>
      </w:pPr>
    </w:p>
    <w:p w14:paraId="29A9479C" w14:textId="5E2CE36B" w:rsidR="00C77C26" w:rsidRDefault="00C77C26" w:rsidP="005445A5">
      <w:pPr>
        <w:spacing w:line="324" w:lineRule="auto"/>
        <w:ind w:left="720"/>
        <w:rPr>
          <w:rFonts w:ascii="Cambria" w:hAnsi="Cambria"/>
          <w:sz w:val="24"/>
          <w:szCs w:val="24"/>
        </w:rPr>
      </w:pPr>
    </w:p>
    <w:p w14:paraId="7B1D5F1A" w14:textId="30D6637B" w:rsidR="00C77C26" w:rsidRDefault="00C77C26" w:rsidP="005445A5">
      <w:pPr>
        <w:spacing w:line="324" w:lineRule="auto"/>
        <w:ind w:left="720"/>
        <w:rPr>
          <w:rFonts w:ascii="Cambria" w:hAnsi="Cambria"/>
          <w:sz w:val="24"/>
          <w:szCs w:val="24"/>
        </w:rPr>
      </w:pPr>
    </w:p>
    <w:p w14:paraId="2BB3230D" w14:textId="12547A80" w:rsidR="00C77C26" w:rsidRDefault="00C77C26" w:rsidP="005445A5">
      <w:pPr>
        <w:spacing w:line="324" w:lineRule="auto"/>
        <w:ind w:left="720"/>
        <w:rPr>
          <w:rFonts w:ascii="Cambria" w:hAnsi="Cambria"/>
          <w:sz w:val="24"/>
          <w:szCs w:val="24"/>
        </w:rPr>
      </w:pPr>
    </w:p>
    <w:p w14:paraId="4DEC2CA2" w14:textId="78791C2A" w:rsidR="00C77C26" w:rsidRDefault="00C77C26" w:rsidP="005445A5">
      <w:pPr>
        <w:spacing w:line="324" w:lineRule="auto"/>
        <w:ind w:left="720"/>
        <w:rPr>
          <w:rFonts w:ascii="Cambria" w:hAnsi="Cambria"/>
          <w:sz w:val="24"/>
          <w:szCs w:val="24"/>
        </w:rPr>
      </w:pPr>
    </w:p>
    <w:p w14:paraId="303CDBB0" w14:textId="77777777" w:rsidR="00C77C26" w:rsidRDefault="00C77C26" w:rsidP="00C77C26">
      <w:pPr>
        <w:rPr>
          <w:rFonts w:ascii="Cambria" w:hAnsi="Cambria"/>
        </w:rPr>
      </w:pPr>
    </w:p>
    <w:p w14:paraId="29C4C183" w14:textId="77777777" w:rsidR="00C77C26" w:rsidRDefault="00C77C26" w:rsidP="00C77C26">
      <w:pPr>
        <w:rPr>
          <w:rFonts w:ascii="Cambria" w:hAnsi="Cambria"/>
        </w:rPr>
      </w:pPr>
    </w:p>
    <w:p w14:paraId="7C407882" w14:textId="77777777" w:rsidR="00C77C26" w:rsidRDefault="00C77C26" w:rsidP="00C77C26">
      <w:pPr>
        <w:rPr>
          <w:rFonts w:ascii="Cambria" w:hAnsi="Cambria"/>
        </w:rPr>
      </w:pPr>
    </w:p>
    <w:p w14:paraId="505BFCBA" w14:textId="77777777" w:rsidR="00C77C26" w:rsidRDefault="00C77C26" w:rsidP="00C77C26">
      <w:pPr>
        <w:rPr>
          <w:rFonts w:ascii="Cambria" w:hAnsi="Cambria"/>
        </w:rPr>
      </w:pPr>
    </w:p>
    <w:p w14:paraId="73FB3BD1" w14:textId="7E8DED3D" w:rsidR="00C77C26" w:rsidRDefault="00C77C26" w:rsidP="00C77C26">
      <w:pPr>
        <w:spacing w:line="324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How to use CLI – Command Line Interface</w:t>
      </w:r>
    </w:p>
    <w:p w14:paraId="25D33ECA" w14:textId="261BDE0D" w:rsidR="00C77C26" w:rsidRDefault="00C77C26" w:rsidP="00C77C26">
      <w:pPr>
        <w:spacing w:line="324" w:lineRule="auto"/>
        <w:rPr>
          <w:rFonts w:ascii="Cambria" w:hAnsi="Cambria"/>
          <w:b/>
          <w:bCs/>
          <w:sz w:val="32"/>
          <w:szCs w:val="32"/>
        </w:rPr>
      </w:pPr>
    </w:p>
    <w:p w14:paraId="16226F0B" w14:textId="471D4A97" w:rsidR="00C77C26" w:rsidRPr="00C77C26" w:rsidRDefault="00C77C26" w:rsidP="00C77C26">
      <w:pPr>
        <w:pStyle w:val="ListParagraph"/>
        <w:numPr>
          <w:ilvl w:val="0"/>
          <w:numId w:val="15"/>
        </w:numPr>
        <w:spacing w:line="324" w:lineRule="auto"/>
        <w:rPr>
          <w:rFonts w:ascii="Cambria" w:hAnsi="Cambria"/>
          <w:sz w:val="24"/>
          <w:szCs w:val="24"/>
        </w:rPr>
      </w:pPr>
      <w:r w:rsidRPr="00C77C26">
        <w:rPr>
          <w:rFonts w:ascii="Cambria" w:hAnsi="Cambria"/>
          <w:sz w:val="24"/>
          <w:szCs w:val="24"/>
        </w:rPr>
        <w:t>Easier</w:t>
      </w:r>
    </w:p>
    <w:p w14:paraId="49C34BC3" w14:textId="47648C30" w:rsidR="00C77C26" w:rsidRPr="00C77C26" w:rsidRDefault="00C77C26" w:rsidP="00C77C26">
      <w:pPr>
        <w:pStyle w:val="ListParagraph"/>
        <w:numPr>
          <w:ilvl w:val="0"/>
          <w:numId w:val="15"/>
        </w:numPr>
        <w:spacing w:line="324" w:lineRule="auto"/>
        <w:rPr>
          <w:rFonts w:ascii="Cambria" w:hAnsi="Cambria"/>
          <w:sz w:val="24"/>
          <w:szCs w:val="24"/>
        </w:rPr>
      </w:pPr>
      <w:r w:rsidRPr="00C77C26">
        <w:rPr>
          <w:rFonts w:ascii="Cambria" w:hAnsi="Cambria"/>
          <w:sz w:val="24"/>
          <w:szCs w:val="24"/>
        </w:rPr>
        <w:t>Faster</w:t>
      </w:r>
    </w:p>
    <w:p w14:paraId="47BB0D63" w14:textId="1066ECEF" w:rsidR="00C77C26" w:rsidRPr="00C77C26" w:rsidRDefault="00C77C26" w:rsidP="00C77C26">
      <w:pPr>
        <w:pStyle w:val="ListParagraph"/>
        <w:numPr>
          <w:ilvl w:val="0"/>
          <w:numId w:val="15"/>
        </w:numPr>
        <w:spacing w:line="324" w:lineRule="auto"/>
        <w:rPr>
          <w:rFonts w:ascii="Cambria" w:hAnsi="Cambria"/>
          <w:sz w:val="24"/>
          <w:szCs w:val="24"/>
        </w:rPr>
      </w:pPr>
      <w:r w:rsidRPr="00C77C26">
        <w:rPr>
          <w:rFonts w:ascii="Cambria" w:hAnsi="Cambria"/>
          <w:sz w:val="24"/>
          <w:szCs w:val="24"/>
        </w:rPr>
        <w:t>Memory management (efficient)</w:t>
      </w:r>
    </w:p>
    <w:p w14:paraId="579C5401" w14:textId="4DE6CDB8" w:rsidR="00C77C26" w:rsidRDefault="00C77C26" w:rsidP="00C77C26">
      <w:pPr>
        <w:pStyle w:val="ListParagraph"/>
        <w:numPr>
          <w:ilvl w:val="0"/>
          <w:numId w:val="15"/>
        </w:numPr>
        <w:spacing w:line="324" w:lineRule="auto"/>
        <w:rPr>
          <w:rFonts w:ascii="Cambria" w:hAnsi="Cambria"/>
          <w:sz w:val="24"/>
          <w:szCs w:val="24"/>
        </w:rPr>
      </w:pPr>
      <w:r w:rsidRPr="00C77C26">
        <w:rPr>
          <w:rFonts w:ascii="Cambria" w:hAnsi="Cambria"/>
          <w:sz w:val="24"/>
          <w:szCs w:val="24"/>
        </w:rPr>
        <w:t>Continuous Integration</w:t>
      </w:r>
    </w:p>
    <w:p w14:paraId="2A6EF891" w14:textId="64BEAB76" w:rsidR="00C77C26" w:rsidRDefault="00C77C26" w:rsidP="00C77C26">
      <w:pPr>
        <w:spacing w:line="324" w:lineRule="auto"/>
        <w:rPr>
          <w:rFonts w:ascii="Cambria" w:hAnsi="Cambria"/>
          <w:sz w:val="24"/>
          <w:szCs w:val="24"/>
        </w:rPr>
      </w:pPr>
    </w:p>
    <w:p w14:paraId="01C4CD79" w14:textId="3BD88817" w:rsidR="00C77C26" w:rsidRDefault="0047724E" w:rsidP="0047724E">
      <w:pPr>
        <w:pStyle w:val="ListParagraph"/>
        <w:numPr>
          <w:ilvl w:val="0"/>
          <w:numId w:val="17"/>
        </w:numPr>
        <w:spacing w:line="324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Start Jenkins</w:t>
      </w:r>
    </w:p>
    <w:p w14:paraId="7CE9BDC8" w14:textId="077C4DF4" w:rsidR="0047724E" w:rsidRDefault="0047724E" w:rsidP="0047724E">
      <w:pPr>
        <w:pStyle w:val="ListParagraph"/>
        <w:numPr>
          <w:ilvl w:val="0"/>
          <w:numId w:val="17"/>
        </w:numPr>
        <w:spacing w:line="324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Goto Manage Jenkins </w:t>
      </w:r>
      <w:r w:rsidRPr="0047724E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Configure Global Security -&gt; Enable Security</w:t>
      </w:r>
    </w:p>
    <w:p w14:paraId="46C73DA4" w14:textId="528CCD4A" w:rsidR="0047724E" w:rsidRDefault="0047724E" w:rsidP="0047724E">
      <w:pPr>
        <w:pStyle w:val="ListParagraph"/>
        <w:numPr>
          <w:ilvl w:val="0"/>
          <w:numId w:val="17"/>
        </w:numPr>
        <w:spacing w:line="324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Goto </w:t>
      </w:r>
      <w:hyperlink r:id="rId9" w:history="1">
        <w:r w:rsidRPr="001B3C9C">
          <w:rPr>
            <w:rStyle w:val="Hyperlink"/>
            <w:rFonts w:ascii="Cambria" w:hAnsi="Cambria"/>
            <w:sz w:val="24"/>
            <w:szCs w:val="24"/>
          </w:rPr>
          <w:t>http://localhost:8081/cli/</w:t>
        </w:r>
      </w:hyperlink>
    </w:p>
    <w:p w14:paraId="29807386" w14:textId="711537F7" w:rsidR="0047724E" w:rsidRDefault="0047724E" w:rsidP="0047724E">
      <w:pPr>
        <w:pStyle w:val="ListParagraph"/>
        <w:numPr>
          <w:ilvl w:val="0"/>
          <w:numId w:val="17"/>
        </w:numPr>
        <w:spacing w:line="324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Download Jenkins-cli.jar. Place at any location.</w:t>
      </w:r>
    </w:p>
    <w:p w14:paraId="5610F7D0" w14:textId="363335D3" w:rsidR="0047724E" w:rsidRDefault="0047724E" w:rsidP="0047724E">
      <w:pPr>
        <w:pStyle w:val="ListParagraph"/>
        <w:numPr>
          <w:ilvl w:val="0"/>
          <w:numId w:val="17"/>
        </w:numPr>
        <w:spacing w:line="324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Test the Jenkins command Line by below command referred by above link:</w:t>
      </w:r>
    </w:p>
    <w:p w14:paraId="65A4C028" w14:textId="539DAA5A" w:rsidR="0047724E" w:rsidRPr="007E1EC9" w:rsidRDefault="0047724E" w:rsidP="007E1EC9">
      <w:pPr>
        <w:spacing w:line="324" w:lineRule="auto"/>
        <w:ind w:left="360"/>
        <w:rPr>
          <w:rFonts w:ascii="Cambria" w:hAnsi="Cambria"/>
          <w:sz w:val="24"/>
          <w:szCs w:val="24"/>
        </w:rPr>
      </w:pPr>
    </w:p>
    <w:sectPr w:rsidR="0047724E" w:rsidRPr="007E1EC9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22B49" w14:textId="77777777" w:rsidR="00B61B3D" w:rsidRDefault="00B61B3D" w:rsidP="0068194B">
      <w:r>
        <w:separator/>
      </w:r>
    </w:p>
    <w:p w14:paraId="3903605E" w14:textId="77777777" w:rsidR="00B61B3D" w:rsidRDefault="00B61B3D"/>
    <w:p w14:paraId="5194CF9D" w14:textId="77777777" w:rsidR="00B61B3D" w:rsidRDefault="00B61B3D"/>
  </w:endnote>
  <w:endnote w:type="continuationSeparator" w:id="0">
    <w:p w14:paraId="389C9211" w14:textId="77777777" w:rsidR="00B61B3D" w:rsidRDefault="00B61B3D" w:rsidP="0068194B">
      <w:r>
        <w:continuationSeparator/>
      </w:r>
    </w:p>
    <w:p w14:paraId="699C6287" w14:textId="77777777" w:rsidR="00B61B3D" w:rsidRDefault="00B61B3D"/>
    <w:p w14:paraId="2F7CB268" w14:textId="77777777" w:rsidR="00B61B3D" w:rsidRDefault="00B61B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4C3BF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0846A" w14:textId="77777777" w:rsidR="00B61B3D" w:rsidRDefault="00B61B3D" w:rsidP="0068194B">
      <w:r>
        <w:separator/>
      </w:r>
    </w:p>
    <w:p w14:paraId="3A9494B3" w14:textId="77777777" w:rsidR="00B61B3D" w:rsidRDefault="00B61B3D"/>
    <w:p w14:paraId="711967B9" w14:textId="77777777" w:rsidR="00B61B3D" w:rsidRDefault="00B61B3D"/>
  </w:footnote>
  <w:footnote w:type="continuationSeparator" w:id="0">
    <w:p w14:paraId="69359A84" w14:textId="77777777" w:rsidR="00B61B3D" w:rsidRDefault="00B61B3D" w:rsidP="0068194B">
      <w:r>
        <w:continuationSeparator/>
      </w:r>
    </w:p>
    <w:p w14:paraId="4875A746" w14:textId="77777777" w:rsidR="00B61B3D" w:rsidRDefault="00B61B3D"/>
    <w:p w14:paraId="649F02CB" w14:textId="77777777" w:rsidR="00B61B3D" w:rsidRDefault="00B61B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104D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48EA13" wp14:editId="4A4892F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F65820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2E927A9"/>
    <w:multiLevelType w:val="hybridMultilevel"/>
    <w:tmpl w:val="14CE9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F7313FE"/>
    <w:multiLevelType w:val="hybridMultilevel"/>
    <w:tmpl w:val="C4CE8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B30B5E"/>
    <w:multiLevelType w:val="hybridMultilevel"/>
    <w:tmpl w:val="43DE2E0C"/>
    <w:lvl w:ilvl="0" w:tplc="AE98ADA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8057D8F"/>
    <w:multiLevelType w:val="hybridMultilevel"/>
    <w:tmpl w:val="D3B0B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4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F4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58E1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724E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45A5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1EC9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1B3D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77C26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46F4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02F5E"/>
  <w15:chartTrackingRefBased/>
  <w15:docId w15:val="{BED141BF-4425-40FE-9C99-B3A38C49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C77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restar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8081/cl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wnaGunwani\AppData\Local\Microsoft\Office\16.0\DTS\en-US%7bAFAF07B7-5466-4732-A70D-B188C0504CC8%7d\%7bD79C62D3-FDEA-4852-A8E5-8000F7F6A796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4CBD1-2BEA-4301-B092-07DE9883E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{D79C62D3-FDEA-4852-A8E5-8000F7F6A796}tf16402488_win32</Template>
  <TotalTime>102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BhawnaGunwani</dc:creator>
  <cp:keywords/>
  <dc:description/>
  <cp:lastModifiedBy>Bhawna Gunwani</cp:lastModifiedBy>
  <cp:revision>3</cp:revision>
  <dcterms:created xsi:type="dcterms:W3CDTF">2021-07-17T06:15:00Z</dcterms:created>
  <dcterms:modified xsi:type="dcterms:W3CDTF">2021-07-17T07:57:00Z</dcterms:modified>
  <cp:category/>
</cp:coreProperties>
</file>